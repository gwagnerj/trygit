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77777777"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2E82075B"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proofErr w:type="gramStart"/>
      <w:r w:rsidR="00FB7B6A">
        <w:rPr>
          <w:color w:val="385623" w:themeColor="accent6" w:themeShade="80"/>
        </w:rPr>
        <w:t>solve</w:t>
      </w:r>
      <w:r w:rsidR="002A0014">
        <w:rPr>
          <w:color w:val="385623" w:themeColor="accent6" w:themeShade="80"/>
        </w:rPr>
        <w:t xml:space="preserve">) </w:t>
      </w:r>
      <w:r>
        <w:rPr>
          <w:color w:val="385623" w:themeColor="accent6" w:themeShade="80"/>
        </w:rPr>
        <w:t xml:space="preserve">  </w:t>
      </w:r>
      <w:proofErr w:type="gramEnd"/>
      <w:r>
        <w:rPr>
          <w:color w:val="385623" w:themeColor="accent6" w:themeShade="80"/>
        </w:rPr>
        <w:t xml:space="preserve">If this is a non-game problem skip to step </w:t>
      </w:r>
    </w:p>
    <w:p w14:paraId="2804AB1D" w14:textId="77777777" w:rsidR="00672001" w:rsidRDefault="00672001" w:rsidP="006D44D7">
      <w:pPr>
        <w:spacing w:after="0"/>
        <w:ind w:left="720" w:hanging="270"/>
        <w:rPr>
          <w:color w:val="385623" w:themeColor="accent6" w:themeShade="80"/>
        </w:rPr>
      </w:pPr>
    </w:p>
    <w:p w14:paraId="55BF067E" w14:textId="1D1625C1" w:rsidR="00B32223" w:rsidRDefault="00BD3631" w:rsidP="00BD3631">
      <w:pPr>
        <w:spacing w:after="0"/>
        <w:ind w:left="720" w:hanging="270"/>
        <w:rPr>
          <w:color w:val="385623" w:themeColor="accent6" w:themeShade="80"/>
        </w:rPr>
      </w:pPr>
      <w:r>
        <w:rPr>
          <w:color w:val="385623" w:themeColor="accent6" w:themeShade="80"/>
        </w:rPr>
        <w:t>1 - game</w:t>
      </w:r>
      <w:r w:rsidR="00B32223">
        <w:rPr>
          <w:color w:val="385623" w:themeColor="accent6" w:themeShade="80"/>
        </w:rPr>
        <w:t xml:space="preserve">) for </w:t>
      </w:r>
      <w:r w:rsidR="00CD6934" w:rsidRPr="00672001">
        <w:rPr>
          <w:color w:val="385623" w:themeColor="accent6" w:themeShade="80"/>
          <w:u w:val="single"/>
        </w:rPr>
        <w:t xml:space="preserve">numerical </w:t>
      </w:r>
      <w:r w:rsidR="00B32223" w:rsidRPr="00672001">
        <w:rPr>
          <w:color w:val="385623" w:themeColor="accent6" w:themeShade="80"/>
          <w:u w:val="single"/>
        </w:rPr>
        <w:t xml:space="preserve">Game </w:t>
      </w:r>
      <w:r w:rsidR="00CD6934" w:rsidRPr="00672001">
        <w:rPr>
          <w:color w:val="385623" w:themeColor="accent6" w:themeShade="80"/>
          <w:u w:val="single"/>
        </w:rPr>
        <w:t>variables</w:t>
      </w:r>
      <w:r w:rsidR="00B32223">
        <w:rPr>
          <w:color w:val="385623" w:themeColor="accent6" w:themeShade="80"/>
        </w:rPr>
        <w:t xml:space="preserve"> copy and paste the following:</w:t>
      </w:r>
    </w:p>
    <w:p w14:paraId="1C68FBF9" w14:textId="77777777" w:rsidR="00B32223" w:rsidRDefault="00B32223"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1_num,</w:t>
      </w:r>
      <w:r w:rsidR="006B1FC8">
        <w:rPr>
          <w:color w:val="385623" w:themeColor="accent6" w:themeShade="80"/>
        </w:rPr>
        <w:t>B</w:t>
      </w:r>
      <w:r>
        <w:rPr>
          <w:color w:val="385623" w:themeColor="accent6" w:themeShade="80"/>
        </w:rPr>
        <w:t>asecase value##</w:t>
      </w:r>
      <w:r>
        <w:rPr>
          <w:color w:val="385623" w:themeColor="accent6" w:themeShade="80"/>
        </w:rPr>
        <w:tab/>
      </w:r>
    </w:p>
    <w:p w14:paraId="0297497E" w14:textId="77777777" w:rsidR="00B32223" w:rsidRDefault="00B32223"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2_num,</w:t>
      </w:r>
      <w:r w:rsidR="006B1FC8">
        <w:rPr>
          <w:color w:val="385623" w:themeColor="accent6" w:themeShade="80"/>
        </w:rPr>
        <w:t>B</w:t>
      </w:r>
      <w:r w:rsidR="00CD6934">
        <w:rPr>
          <w:color w:val="385623" w:themeColor="accent6" w:themeShade="80"/>
        </w:rPr>
        <w:t>asecase value##</w:t>
      </w:r>
    </w:p>
    <w:p w14:paraId="00EB0593" w14:textId="77777777" w:rsidR="00B32223" w:rsidRDefault="00A90D34"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3_num,</w:t>
      </w:r>
      <w:r w:rsidR="006B1FC8">
        <w:rPr>
          <w:color w:val="385623" w:themeColor="accent6" w:themeShade="80"/>
        </w:rPr>
        <w:t>B</w:t>
      </w:r>
      <w:r w:rsidR="00CD6934">
        <w:rPr>
          <w:color w:val="385623" w:themeColor="accent6" w:themeShade="80"/>
        </w:rPr>
        <w:t>asecase value##</w:t>
      </w:r>
    </w:p>
    <w:p w14:paraId="53417E9E" w14:textId="77777777" w:rsidR="00B32223" w:rsidRDefault="00B32223" w:rsidP="00BD3631">
      <w:pPr>
        <w:spacing w:after="0"/>
        <w:ind w:left="1170" w:hanging="270"/>
        <w:rPr>
          <w:color w:val="385623" w:themeColor="accent6" w:themeShade="80"/>
        </w:rPr>
      </w:pPr>
    </w:p>
    <w:p w14:paraId="12A3564D" w14:textId="77777777" w:rsidR="00B32223" w:rsidRDefault="00CD6934" w:rsidP="00BD3631">
      <w:pPr>
        <w:spacing w:after="0"/>
        <w:ind w:left="1440" w:hanging="270"/>
        <w:rPr>
          <w:color w:val="385623" w:themeColor="accent6" w:themeShade="80"/>
        </w:rPr>
      </w:pPr>
      <w:r>
        <w:rPr>
          <w:color w:val="385623" w:themeColor="accent6" w:themeShade="80"/>
        </w:rPr>
        <w:t xml:space="preserve">For </w:t>
      </w:r>
      <w:r w:rsidRPr="00672001">
        <w:rPr>
          <w:color w:val="385623" w:themeColor="accent6" w:themeShade="80"/>
          <w:u w:val="single"/>
        </w:rPr>
        <w:t>text Game variables</w:t>
      </w:r>
      <w:r>
        <w:rPr>
          <w:color w:val="385623" w:themeColor="accent6" w:themeShade="80"/>
        </w:rPr>
        <w:t xml:space="preserve"> copy and paste the following:</w:t>
      </w:r>
    </w:p>
    <w:p w14:paraId="1F3285B7" w14:textId="77777777" w:rsidR="00CD6934" w:rsidRDefault="00CD6934"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1_txt,</w:t>
      </w:r>
      <w:r w:rsidR="006B1FC8">
        <w:rPr>
          <w:color w:val="385623" w:themeColor="accent6" w:themeShade="80"/>
        </w:rPr>
        <w:t>B</w:t>
      </w:r>
      <w:r>
        <w:rPr>
          <w:color w:val="385623" w:themeColor="accent6" w:themeShade="80"/>
        </w:rPr>
        <w:t>asecase value##</w:t>
      </w:r>
      <w:r>
        <w:rPr>
          <w:color w:val="385623" w:themeColor="accent6" w:themeShade="80"/>
        </w:rPr>
        <w:tab/>
      </w:r>
    </w:p>
    <w:p w14:paraId="70408ABB" w14:textId="77777777" w:rsidR="00CD6934" w:rsidRDefault="00CD6934"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Pr>
          <w:color w:val="385623" w:themeColor="accent6" w:themeShade="80"/>
        </w:rPr>
        <w:t xml:space="preserve"> ##</w:t>
      </w:r>
      <w:proofErr w:type="gramStart"/>
      <w:r>
        <w:rPr>
          <w:color w:val="385623" w:themeColor="accent6" w:themeShade="80"/>
        </w:rPr>
        <w:t>varname,g</w:t>
      </w:r>
      <w:proofErr w:type="gramEnd"/>
      <w:r>
        <w:rPr>
          <w:color w:val="385623" w:themeColor="accent6" w:themeShade="80"/>
        </w:rPr>
        <w:t>2_txt,</w:t>
      </w:r>
      <w:r w:rsidR="006B1FC8">
        <w:rPr>
          <w:color w:val="385623" w:themeColor="accent6" w:themeShade="80"/>
        </w:rPr>
        <w:t>B</w:t>
      </w:r>
      <w:r>
        <w:rPr>
          <w:color w:val="385623" w:themeColor="accent6" w:themeShade="80"/>
        </w:rPr>
        <w:t>asecase value##</w:t>
      </w:r>
    </w:p>
    <w:p w14:paraId="77170C2F" w14:textId="77777777" w:rsidR="00CD6934" w:rsidRDefault="00A90D34" w:rsidP="00BD3631">
      <w:pPr>
        <w:spacing w:after="0"/>
        <w:ind w:left="1710" w:hanging="270"/>
        <w:rPr>
          <w:color w:val="385623" w:themeColor="accent6" w:themeShade="80"/>
        </w:rPr>
      </w:pPr>
      <w:r>
        <w:rPr>
          <w:noProof/>
          <w:color w:val="385623" w:themeColor="accent6" w:themeShade="80"/>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Pr>
          <w:color w:val="385623" w:themeColor="accent6" w:themeShade="80"/>
        </w:rPr>
        <w:t xml:space="preserve"> ##</w:t>
      </w:r>
      <w:proofErr w:type="gramStart"/>
      <w:r w:rsidR="00CD6934">
        <w:rPr>
          <w:color w:val="385623" w:themeColor="accent6" w:themeShade="80"/>
        </w:rPr>
        <w:t>varname,g</w:t>
      </w:r>
      <w:proofErr w:type="gramEnd"/>
      <w:r w:rsidR="00CD6934">
        <w:rPr>
          <w:color w:val="385623" w:themeColor="accent6" w:themeShade="80"/>
        </w:rPr>
        <w:t>3_txt,</w:t>
      </w:r>
      <w:r w:rsidR="006B1FC8">
        <w:rPr>
          <w:color w:val="385623" w:themeColor="accent6" w:themeShade="80"/>
        </w:rPr>
        <w:t>B</w:t>
      </w:r>
      <w:r w:rsidR="00CD6934">
        <w:rPr>
          <w:color w:val="385623" w:themeColor="accent6" w:themeShade="80"/>
        </w:rPr>
        <w:t>asecase value##</w:t>
      </w:r>
    </w:p>
    <w:p w14:paraId="4A3B68C6" w14:textId="77777777" w:rsidR="00A90D34" w:rsidRDefault="00A90D34" w:rsidP="00BD3631">
      <w:pPr>
        <w:spacing w:after="0"/>
        <w:ind w:left="1170" w:hanging="270"/>
        <w:rPr>
          <w:color w:val="385623" w:themeColor="accent6" w:themeShade="80"/>
        </w:rPr>
      </w:pPr>
    </w:p>
    <w:p w14:paraId="642F5DF4" w14:textId="77777777" w:rsidR="006B1FC8" w:rsidRDefault="006B1FC8" w:rsidP="00BD3631">
      <w:pPr>
        <w:spacing w:after="0"/>
        <w:ind w:left="1170" w:hanging="270"/>
        <w:rPr>
          <w:color w:val="385623" w:themeColor="accent6" w:themeShade="80"/>
        </w:rPr>
      </w:pPr>
      <w:r>
        <w:rPr>
          <w:color w:val="385623" w:themeColor="accent6" w:themeShade="80"/>
        </w:rPr>
        <w:t xml:space="preserve">Replace the </w:t>
      </w:r>
      <w:proofErr w:type="spellStart"/>
      <w:r>
        <w:rPr>
          <w:color w:val="385623" w:themeColor="accent6" w:themeShade="80"/>
        </w:rPr>
        <w:t>varname</w:t>
      </w:r>
      <w:proofErr w:type="spellEnd"/>
      <w:r>
        <w:rPr>
          <w:color w:val="385623" w:themeColor="accent6" w:themeShade="80"/>
        </w:rPr>
        <w:t xml:space="preserve"> and the </w:t>
      </w:r>
      <w:proofErr w:type="spellStart"/>
      <w:r>
        <w:rPr>
          <w:color w:val="385623" w:themeColor="accent6" w:themeShade="80"/>
        </w:rPr>
        <w:t>Bacecase</w:t>
      </w:r>
      <w:proofErr w:type="spellEnd"/>
      <w:r>
        <w:rPr>
          <w:color w:val="385623" w:themeColor="accent6" w:themeShade="80"/>
        </w:rPr>
        <w:t xml:space="preserve"> values.  You may only use a 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55C765EF" w14:textId="2DA80D17"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Add different higher level qualitative questions at the end of the problem</w:t>
      </w:r>
      <w:r>
        <w:rPr>
          <w:color w:val="385623" w:themeColor="accent6" w:themeShade="80"/>
        </w:rPr>
        <w:t xml:space="preserve"> for non-game problems</w:t>
      </w:r>
      <w:r w:rsidR="00C76D5A">
        <w:rPr>
          <w:color w:val="385623" w:themeColor="accent6" w:themeShade="80"/>
        </w:rPr>
        <w:t xml:space="preserve">.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705220C7" w:rsidR="00C60402" w:rsidRDefault="00BD3631" w:rsidP="006D44D7">
      <w:pPr>
        <w:spacing w:after="0"/>
        <w:ind w:left="720" w:hanging="270"/>
        <w:rPr>
          <w:color w:val="385623" w:themeColor="accent6" w:themeShade="80"/>
        </w:rPr>
      </w:pPr>
      <w:r>
        <w:rPr>
          <w:color w:val="385623" w:themeColor="accent6" w:themeShade="80"/>
        </w:rPr>
        <w:lastRenderedPageBreak/>
        <w:t>6</w:t>
      </w:r>
      <w:bookmarkStart w:id="1" w:name="_GoBack"/>
      <w:bookmarkEnd w:id="1"/>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sidR="00C76D5A">
        <w:rPr>
          <w:color w:val="385623" w:themeColor="accent6" w:themeShade="80"/>
        </w:rPr>
        <w:t>:</w:t>
      </w:r>
    </w:p>
    <w:p w14:paraId="6F8B40F4" w14:textId="77777777"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 xml:space="preserve"> or eliminated in the game version.</w:t>
      </w:r>
    </w:p>
    <w:p w14:paraId="4C47C9A6" w14:textId="77777777" w:rsidR="00C76D5A" w:rsidRDefault="0024487F"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77777777"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proofErr w:type="gramStart"/>
      <w:r w:rsidR="00585F18">
        <w:t>material,txt</w:t>
      </w:r>
      <w:proofErr w:type="gramEnd"/>
      <w:r w:rsidR="00585F18">
        <w:t>,iron</w:t>
      </w:r>
      <w:proofErr w:type="spellEnd"/>
      <w:r w:rsidR="00585F18">
        <w:t>##</w:t>
      </w:r>
      <w:r w:rsidR="005C6157">
        <w:t>,</w:t>
      </w:r>
      <w:r w:rsidR="00585F18">
        <w:t xml:space="preserve"> had a diameter of ##diam,</w:t>
      </w:r>
      <w:r w:rsidR="005C6157">
        <w:t>g1_</w:t>
      </w:r>
      <w:r w:rsidR="00585F18">
        <w:t>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$##price,g2_ 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7364F4A3" w14:textId="77777777" w:rsidR="00B53F3A" w:rsidRDefault="0024487F"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24487F" w:rsidP="00B53F3A">
      <w:pPr>
        <w:spacing w:after="0"/>
        <w:ind w:left="720" w:hanging="270"/>
        <w:rPr>
          <w:color w:val="385623" w:themeColor="accent6" w:themeShade="80"/>
        </w:rPr>
      </w:pPr>
      <w:r>
        <w:pict w14:anchorId="4C290F19">
          <v:rect id="_x0000_i1027"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79FB2" w14:textId="77777777" w:rsidR="0024487F" w:rsidRDefault="0024487F" w:rsidP="008411EC">
      <w:pPr>
        <w:spacing w:after="0" w:line="240" w:lineRule="auto"/>
      </w:pPr>
      <w:r>
        <w:separator/>
      </w:r>
    </w:p>
  </w:endnote>
  <w:endnote w:type="continuationSeparator" w:id="0">
    <w:p w14:paraId="5AF294B7" w14:textId="77777777" w:rsidR="0024487F" w:rsidRDefault="0024487F"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60B04" w14:textId="77777777" w:rsidR="0024487F" w:rsidRDefault="0024487F" w:rsidP="008411EC">
      <w:pPr>
        <w:spacing w:after="0" w:line="240" w:lineRule="auto"/>
      </w:pPr>
      <w:r>
        <w:separator/>
      </w:r>
    </w:p>
  </w:footnote>
  <w:footnote w:type="continuationSeparator" w:id="0">
    <w:p w14:paraId="0D7BE80F" w14:textId="77777777" w:rsidR="0024487F" w:rsidRDefault="0024487F"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40889417"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22774B91" wp14:editId="559AAD9A">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2A02C211" wp14:editId="46DBC6D7">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4B70D1C3" w14:textId="77777777" w:rsidR="00FB7B6A" w:rsidRDefault="00637DB0" w:rsidP="00FB7B6A">
    <w:r>
      <w:rPr>
        <w:rFonts w:ascii="Arial" w:hAnsi="Arial" w:cs="Arial"/>
      </w:rPr>
      <w:t>v</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FB7B6A" w:rsidRPr="00203AE4">
        <w:rPr>
          <w:rStyle w:val="Hyperlink"/>
          <w:rFonts w:ascii="Arial" w:hAnsi="Arial" w:cs="Arial"/>
        </w:rPr>
        <w:t>https://qrproblems.org</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Problem Number</w:t>
    </w:r>
    <w:r w:rsidR="00D02BD5">
      <w:rPr>
        <w:rFonts w:ascii="Arial" w:hAnsi="Arial" w:cs="Arial"/>
      </w:rPr>
      <w:t xml:space="preserve"> and</w:t>
    </w:r>
    <w:r w:rsidR="00FB7B6A">
      <w:rPr>
        <w:rFonts w:ascii="Arial" w:hAnsi="Arial" w:cs="Arial"/>
      </w:rPr>
      <w:t xml:space="preserve"> </w:t>
    </w:r>
    <w:r w:rsidR="00FB7B6A" w:rsidRPr="00AF0DE9">
      <w:rPr>
        <w:rFonts w:ascii="Arial" w:hAnsi="Arial" w:cs="Arial"/>
      </w:rPr>
      <w:t xml:space="preserve">index number </w:t>
    </w:r>
    <w:r w:rsidR="00FB7B6A">
      <w:rPr>
        <w:rFonts w:ascii="Arial" w:hAnsi="Arial" w:cs="Arial"/>
      </w:rPr>
      <w:t xml:space="preserve">(given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w:t>
    </w:r>
    <w:proofErr w:type="spellStart"/>
    <w:r w:rsidR="00FB7B6A">
      <w:rPr>
        <w:rFonts w:ascii="Arial" w:hAnsi="Arial" w:cs="Arial"/>
      </w:rPr>
      <w:t>rtn</w:t>
    </w:r>
    <w:proofErr w:type="spellEnd"/>
    <w:r w:rsidR="00FB7B6A">
      <w:rPr>
        <w:rFonts w:ascii="Arial" w:hAnsi="Arial" w:cs="Arial"/>
      </w:rPr>
      <w:t xml:space="preserve"> Code” button 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 xml:space="preserve">and the </w:t>
    </w:r>
    <w:proofErr w:type="spellStart"/>
    <w:r w:rsidR="00FB7B6A" w:rsidRPr="0079409F">
      <w:rPr>
        <w:rFonts w:ascii="Arial" w:hAnsi="Arial" w:cs="Arial"/>
        <w:b/>
        <w:sz w:val="24"/>
        <w:szCs w:val="24"/>
        <w:u w:val="single"/>
      </w:rPr>
      <w:t>rtn</w:t>
    </w:r>
    <w:proofErr w:type="spellEnd"/>
    <w:r w:rsidR="00FB7B6A" w:rsidRPr="0079409F">
      <w:rPr>
        <w:rFonts w:ascii="Arial" w:hAnsi="Arial" w:cs="Arial"/>
        <w:b/>
        <w:sz w:val="24"/>
        <w:szCs w:val="24"/>
        <w:u w:val="single"/>
      </w:rPr>
      <w:t xml:space="preserve">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EF695F7B88234B1DA5C3CF6F6B602AD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EF695F7B88234B1DA5C3CF6F6B602AD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v</w:t>
    </w:r>
    <w:r w:rsidR="0024487F">
      <w:pict w14:anchorId="7867F693">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B4985"/>
    <w:rsid w:val="001E150F"/>
    <w:rsid w:val="00227FF6"/>
    <w:rsid w:val="0024487F"/>
    <w:rsid w:val="002A0014"/>
    <w:rsid w:val="002D5321"/>
    <w:rsid w:val="003136A7"/>
    <w:rsid w:val="00341113"/>
    <w:rsid w:val="0036664E"/>
    <w:rsid w:val="003A6ADD"/>
    <w:rsid w:val="00485DA8"/>
    <w:rsid w:val="004D038C"/>
    <w:rsid w:val="00506136"/>
    <w:rsid w:val="0057329A"/>
    <w:rsid w:val="00576E2F"/>
    <w:rsid w:val="00585F18"/>
    <w:rsid w:val="005954E7"/>
    <w:rsid w:val="005A1E39"/>
    <w:rsid w:val="005B2A20"/>
    <w:rsid w:val="005C6157"/>
    <w:rsid w:val="00610A33"/>
    <w:rsid w:val="00627755"/>
    <w:rsid w:val="00637DB0"/>
    <w:rsid w:val="00672001"/>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3F6261"/>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695F7B88234B1DA5C3CF6F6B602AD0">
    <w:name w:val="EF695F7B88234B1DA5C3CF6F6B60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D721-FCCC-40A0-88A9-B980811F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14</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cp:revision>
  <cp:lastPrinted>2018-05-18T10:54:00Z</cp:lastPrinted>
  <dcterms:created xsi:type="dcterms:W3CDTF">2018-06-03T11:17:00Z</dcterms:created>
  <dcterms:modified xsi:type="dcterms:W3CDTF">2018-06-04T00:55:00Z</dcterms:modified>
</cp:coreProperties>
</file>