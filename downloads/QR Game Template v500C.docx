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F320B" w14:textId="603680FD" w:rsidR="003136A7" w:rsidRPr="006D44D7" w:rsidRDefault="00163A87" w:rsidP="003136A7">
      <w:pPr>
        <w:spacing w:after="0"/>
        <w:rPr>
          <w:color w:val="385623" w:themeColor="accent6" w:themeShade="80"/>
        </w:rPr>
      </w:pPr>
      <w:bookmarkStart w:id="0" w:name="directions"/>
      <w:r>
        <w:rPr>
          <w:color w:val="385623" w:themeColor="accent6" w:themeShade="80"/>
        </w:rPr>
        <w:tab/>
      </w:r>
      <w:r w:rsidR="00B159A5">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w:t>
      </w:r>
      <w:r w:rsidR="003A6ADD" w:rsidRPr="006B1FC8">
        <w:rPr>
          <w:color w:val="385623" w:themeColor="accent6" w:themeShade="80"/>
        </w:rPr>
        <w:t xml:space="preserve">Please delete these directions </w:t>
      </w:r>
      <w:r w:rsidR="005C6157" w:rsidRPr="006B1FC8">
        <w:rPr>
          <w:color w:val="385623" w:themeColor="accent6" w:themeShade="80"/>
        </w:rPr>
        <w:t>before writing problem if layout is important</w:t>
      </w:r>
      <w:r w:rsidR="005C6157" w:rsidRPr="006F2B58">
        <w:rPr>
          <w:color w:val="385623" w:themeColor="accent6" w:themeShade="80"/>
        </w:rPr>
        <w:t xml:space="preserve">.  The </w:t>
      </w:r>
      <w:r w:rsidR="00627755" w:rsidRPr="006F2B58">
        <w:rPr>
          <w:color w:val="385623" w:themeColor="accent6" w:themeShade="80"/>
        </w:rPr>
        <w:t>QRP</w:t>
      </w:r>
      <w:r w:rsidR="00D02BD5">
        <w:rPr>
          <w:color w:val="385623" w:themeColor="accent6" w:themeShade="80"/>
        </w:rPr>
        <w:t xml:space="preserve"> solve</w:t>
      </w:r>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them </w:t>
      </w:r>
      <w:r w:rsidR="006F2B58" w:rsidRPr="006F2B58">
        <w:rPr>
          <w:color w:val="385623" w:themeColor="accent6" w:themeShade="80"/>
        </w:rPr>
        <w:t xml:space="preserve">(and anything between </w:t>
      </w:r>
      <w:r w:rsidR="00B159A5">
        <w:rPr>
          <w:color w:val="385623" w:themeColor="accent6" w:themeShade="80"/>
        </w:rPr>
        <w:t>s</w:t>
      </w:r>
      <w:r w:rsidR="00610A33">
        <w:rPr>
          <w:color w:val="385623" w:themeColor="accent6" w:themeShade="80"/>
        </w:rPr>
        <w:t xml:space="preserve"> double equal and double equal </w:t>
      </w:r>
      <w:r w:rsidR="00B159A5">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 xml:space="preserve">around this section) </w:t>
      </w:r>
      <w:r w:rsidR="005C6157" w:rsidRPr="006F2B58">
        <w:rPr>
          <w:color w:val="385623" w:themeColor="accent6" w:themeShade="80"/>
        </w:rPr>
        <w:t>otherwise</w:t>
      </w:r>
      <w:r w:rsidR="003A6ADD" w:rsidRPr="006F2B58">
        <w:rPr>
          <w:color w:val="385623" w:themeColor="accent6" w:themeShade="80"/>
        </w:rPr>
        <w:t xml:space="preserve">. </w:t>
      </w:r>
      <w:r w:rsidR="003A6ADD" w:rsidRPr="006D44D7">
        <w:rPr>
          <w:color w:val="385623" w:themeColor="accent6" w:themeShade="80"/>
        </w:rPr>
        <w:t xml:space="preserve"> </w:t>
      </w:r>
    </w:p>
    <w:p w14:paraId="2804AB1D" w14:textId="77777777" w:rsidR="00672001" w:rsidRDefault="00672001" w:rsidP="006D44D7">
      <w:pPr>
        <w:spacing w:after="0"/>
        <w:ind w:left="720" w:hanging="270"/>
        <w:rPr>
          <w:color w:val="385623" w:themeColor="accent6" w:themeShade="80"/>
        </w:rPr>
      </w:pPr>
    </w:p>
    <w:p w14:paraId="55BF067E" w14:textId="6DCD13E4" w:rsidR="00B32223" w:rsidRDefault="00BD3631" w:rsidP="00BD3631">
      <w:pPr>
        <w:spacing w:after="0"/>
        <w:ind w:left="720" w:hanging="270"/>
        <w:rPr>
          <w:color w:val="385623" w:themeColor="accent6" w:themeShade="80"/>
        </w:rPr>
      </w:pPr>
      <w:r>
        <w:rPr>
          <w:color w:val="385623" w:themeColor="accent6" w:themeShade="80"/>
        </w:rPr>
        <w:t>1</w:t>
      </w:r>
      <w:r w:rsidR="00B32223">
        <w:rPr>
          <w:color w:val="385623" w:themeColor="accent6" w:themeShade="80"/>
        </w:rPr>
        <w:t xml:space="preserve"> for </w:t>
      </w:r>
      <w:r w:rsidR="00CD6934" w:rsidRPr="00672001">
        <w:rPr>
          <w:color w:val="385623" w:themeColor="accent6" w:themeShade="80"/>
          <w:u w:val="single"/>
        </w:rPr>
        <w:t xml:space="preserve">numerical </w:t>
      </w:r>
      <w:r w:rsidR="00B32223" w:rsidRPr="00672001">
        <w:rPr>
          <w:color w:val="385623" w:themeColor="accent6" w:themeShade="80"/>
          <w:u w:val="single"/>
        </w:rPr>
        <w:t xml:space="preserve">Game </w:t>
      </w:r>
      <w:r w:rsidR="00CD6934" w:rsidRPr="00672001">
        <w:rPr>
          <w:color w:val="385623" w:themeColor="accent6" w:themeShade="80"/>
          <w:u w:val="single"/>
        </w:rPr>
        <w:t>variables</w:t>
      </w:r>
      <w:r w:rsidR="00B32223">
        <w:rPr>
          <w:color w:val="385623" w:themeColor="accent6" w:themeShade="80"/>
        </w:rPr>
        <w:t xml:space="preserve"> copy and paste the following:</w:t>
      </w:r>
    </w:p>
    <w:p w14:paraId="1C68FBF9" w14:textId="77777777" w:rsidR="00B32223" w:rsidRPr="003D5E86" w:rsidRDefault="00B32223" w:rsidP="00BD3631">
      <w:pPr>
        <w:spacing w:after="0"/>
        <w:ind w:left="1710" w:hanging="270"/>
        <w:rPr>
          <w:color w:val="000000" w:themeColor="text1"/>
        </w:rPr>
      </w:pPr>
      <w:r>
        <w:rPr>
          <w:noProof/>
          <w:color w:val="385623" w:themeColor="accent6" w:themeShade="80"/>
        </w:rPr>
        <mc:AlternateContent>
          <mc:Choice Requires="wps">
            <w:drawing>
              <wp:inline distT="0" distB="0" distL="0" distR="0" wp14:anchorId="241405B6" wp14:editId="2F2BD037">
                <wp:extent cx="516890" cy="241005"/>
                <wp:effectExtent l="19050" t="19050" r="16510" b="26035"/>
                <wp:docPr id="3" name="Rectangle 3"/>
                <wp:cNvGraphicFramePr/>
                <a:graphic xmlns:a="http://schemas.openxmlformats.org/drawingml/2006/main">
                  <a:graphicData uri="http://schemas.microsoft.com/office/word/2010/wordprocessingShape">
                    <wps:wsp>
                      <wps:cNvSpPr/>
                      <wps:spPr>
                        <a:xfrm>
                          <a:off x="0" y="0"/>
                          <a:ext cx="516890" cy="241005"/>
                        </a:xfrm>
                        <a:prstGeom prst="rect">
                          <a:avLst/>
                        </a:prstGeom>
                        <a:noFill/>
                        <a:ln w="38100">
                          <a:solidFill>
                            <a:srgbClr val="0070C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BDCA20" id="Rectangle 3" o:spid="_x0000_s1026" style="width:40.7pt;height: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" filled="f" strokecolor="#0070c0" strokeweight="3pt">
                <w10:anchorlock/>
              </v:rect>
            </w:pict>
          </mc:Fallback>
        </mc:AlternateContent>
      </w:r>
      <w:r>
        <w:rPr>
          <w:color w:val="385623" w:themeColor="accent6" w:themeShade="80"/>
        </w:rPr>
        <w:t xml:space="preserve"> </w:t>
      </w:r>
      <w:r w:rsidRPr="003D5E86">
        <w:rPr>
          <w:color w:val="000000" w:themeColor="text1"/>
        </w:rPr>
        <w:t>##</w:t>
      </w:r>
      <w:proofErr w:type="gramStart"/>
      <w:r w:rsidRPr="003D5E86">
        <w:rPr>
          <w:color w:val="000000" w:themeColor="text1"/>
        </w:rPr>
        <w:t>varname,g</w:t>
      </w:r>
      <w:proofErr w:type="gramEnd"/>
      <w:r w:rsidRPr="003D5E86">
        <w:rPr>
          <w:color w:val="000000" w:themeColor="text1"/>
        </w:rPr>
        <w:t>1_num,</w:t>
      </w:r>
      <w:r w:rsidR="006B1FC8" w:rsidRPr="003D5E86">
        <w:rPr>
          <w:color w:val="000000" w:themeColor="text1"/>
        </w:rPr>
        <w:t>B</w:t>
      </w:r>
      <w:r w:rsidRPr="003D5E86">
        <w:rPr>
          <w:color w:val="000000" w:themeColor="text1"/>
        </w:rPr>
        <w:t>asecase value##</w:t>
      </w:r>
      <w:r w:rsidRPr="003D5E86">
        <w:rPr>
          <w:color w:val="000000" w:themeColor="text1"/>
        </w:rPr>
        <w:tab/>
      </w:r>
    </w:p>
    <w:p w14:paraId="0297497E" w14:textId="77777777" w:rsidR="00B32223" w:rsidRPr="003D5E86" w:rsidRDefault="00B32223" w:rsidP="00BD3631">
      <w:pPr>
        <w:spacing w:after="0"/>
        <w:ind w:left="1710" w:hanging="270"/>
        <w:rPr>
          <w:color w:val="000000" w:themeColor="text1"/>
        </w:rPr>
      </w:pPr>
      <w:r w:rsidRPr="003D5E86">
        <w:rPr>
          <w:noProof/>
          <w:color w:val="000000" w:themeColor="text1"/>
        </w:rPr>
        <mc:AlternateContent>
          <mc:Choice Requires="wps">
            <w:drawing>
              <wp:inline distT="0" distB="0" distL="0" distR="0" wp14:anchorId="3EDF9131" wp14:editId="21D1DC05">
                <wp:extent cx="517451" cy="247650"/>
                <wp:effectExtent l="19050" t="19050" r="16510" b="19050"/>
                <wp:docPr id="6" name="Rectangle: Rounded Corners 6"/>
                <wp:cNvGraphicFramePr/>
                <a:graphic xmlns:a="http://schemas.openxmlformats.org/drawingml/2006/main">
                  <a:graphicData uri="http://schemas.microsoft.com/office/word/2010/wordprocessingShape">
                    <wps:wsp>
                      <wps:cNvSpPr/>
                      <wps:spPr>
                        <a:xfrm>
                          <a:off x="0" y="0"/>
                          <a:ext cx="517451" cy="247650"/>
                        </a:xfrm>
                        <a:prstGeom prst="roundRect">
                          <a:avLst>
                            <a:gd name="adj" fmla="val 50000"/>
                          </a:avLst>
                        </a:prstGeom>
                        <a:noFill/>
                        <a:ln w="38100">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D827EFE" id="Rectangle: Rounded Corners 6" o:spid="_x0000_s1026" style="width:40.75pt;height:19.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" filled="f" strokecolor="#c00000" strokeweight="3pt">
                <v:stroke joinstyle="miter"/>
                <w10:anchorlock/>
              </v:roundrect>
            </w:pict>
          </mc:Fallback>
        </mc:AlternateContent>
      </w:r>
      <w:r w:rsidR="00CD6934" w:rsidRPr="003D5E86">
        <w:rPr>
          <w:color w:val="000000" w:themeColor="text1"/>
        </w:rPr>
        <w:t xml:space="preserve"> ##</w:t>
      </w:r>
      <w:proofErr w:type="gramStart"/>
      <w:r w:rsidR="00CD6934" w:rsidRPr="003D5E86">
        <w:rPr>
          <w:color w:val="000000" w:themeColor="text1"/>
        </w:rPr>
        <w:t>varname,g</w:t>
      </w:r>
      <w:proofErr w:type="gramEnd"/>
      <w:r w:rsidR="00CD6934" w:rsidRPr="003D5E86">
        <w:rPr>
          <w:color w:val="000000" w:themeColor="text1"/>
        </w:rPr>
        <w:t>2_num,</w:t>
      </w:r>
      <w:r w:rsidR="006B1FC8" w:rsidRPr="003D5E86">
        <w:rPr>
          <w:color w:val="000000" w:themeColor="text1"/>
        </w:rPr>
        <w:t>B</w:t>
      </w:r>
      <w:r w:rsidR="00CD6934" w:rsidRPr="003D5E86">
        <w:rPr>
          <w:color w:val="000000" w:themeColor="text1"/>
        </w:rPr>
        <w:t>asecase value##</w:t>
      </w:r>
    </w:p>
    <w:p w14:paraId="00EB0593" w14:textId="77777777" w:rsidR="00B32223" w:rsidRDefault="00A90D34" w:rsidP="00BD3631">
      <w:pPr>
        <w:spacing w:after="0"/>
        <w:ind w:left="1710" w:hanging="270"/>
        <w:rPr>
          <w:color w:val="385623" w:themeColor="accent6" w:themeShade="80"/>
        </w:rPr>
      </w:pPr>
      <w:r w:rsidRPr="003D5E86">
        <w:rPr>
          <w:noProof/>
          <w:color w:val="000000" w:themeColor="text1"/>
        </w:rPr>
        <mc:AlternateContent>
          <mc:Choice Requires="wps">
            <w:drawing>
              <wp:inline distT="0" distB="0" distL="0" distR="0" wp14:anchorId="0AF26FC8" wp14:editId="11B6F578">
                <wp:extent cx="736600" cy="205105"/>
                <wp:effectExtent l="38100" t="19050" r="44450" b="23495"/>
                <wp:docPr id="5" name="Trapezoid 5"/>
                <wp:cNvGraphicFramePr/>
                <a:graphic xmlns:a="http://schemas.openxmlformats.org/drawingml/2006/main">
                  <a:graphicData uri="http://schemas.microsoft.com/office/word/2010/wordprocessingShape">
                    <wps:wsp>
                      <wps:cNvSpPr/>
                      <wps:spPr>
                        <a:xfrm>
                          <a:off x="1346791" y="5507665"/>
                          <a:ext cx="736600" cy="205105"/>
                        </a:xfrm>
                        <a:prstGeom prst="trapezoid">
                          <a:avLst>
                            <a:gd name="adj" fmla="val 34560"/>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679047" id="Trapezoid 5" o:spid="_x0000_s1026" style="width:58pt;height:16.15pt;visibility:visible;mso-wrap-style:square;mso-left-percent:-10001;mso-top-percent:-10001;mso-position-horizontal:absolute;mso-position-horizontal-relative:char;mso-position-vertical:absolute;mso-position-vertical-relative:line;mso-left-percent:-10001;mso-top-percent:-10001;v-text-anchor:middle" coordsize="736600,2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" path="m,205105l70884,,665716,r70884,205105l,205105xe" filled="f" strokecolor="#538135 [2409]" strokeweight="3pt">
                <v:stroke joinstyle="miter"/>
                <v:path arrowok="t" o:connecttype="custom" o:connectlocs="0,205105;70884,0;665716,0;736600,205105;0,205105" o:connectangles="0,0,0,0,0"/>
                <w10:anchorlock/>
              </v:shape>
            </w:pict>
          </mc:Fallback>
        </mc:AlternateContent>
      </w:r>
      <w:r w:rsidR="00CD6934" w:rsidRPr="003D5E86">
        <w:rPr>
          <w:color w:val="000000" w:themeColor="text1"/>
        </w:rPr>
        <w:t xml:space="preserve"> ##</w:t>
      </w:r>
      <w:proofErr w:type="gramStart"/>
      <w:r w:rsidR="00CD6934" w:rsidRPr="003D5E86">
        <w:rPr>
          <w:color w:val="000000" w:themeColor="text1"/>
        </w:rPr>
        <w:t>varname,g</w:t>
      </w:r>
      <w:proofErr w:type="gramEnd"/>
      <w:r w:rsidR="00CD6934" w:rsidRPr="003D5E86">
        <w:rPr>
          <w:color w:val="000000" w:themeColor="text1"/>
        </w:rPr>
        <w:t>3_num,</w:t>
      </w:r>
      <w:r w:rsidR="006B1FC8" w:rsidRPr="003D5E86">
        <w:rPr>
          <w:color w:val="000000" w:themeColor="text1"/>
        </w:rPr>
        <w:t>B</w:t>
      </w:r>
      <w:r w:rsidR="00CD6934" w:rsidRPr="003D5E86">
        <w:rPr>
          <w:color w:val="000000" w:themeColor="text1"/>
        </w:rPr>
        <w:t>asecase value##</w:t>
      </w:r>
    </w:p>
    <w:p w14:paraId="53417E9E" w14:textId="77777777" w:rsidR="00B32223" w:rsidRDefault="00B32223" w:rsidP="00BD3631">
      <w:pPr>
        <w:spacing w:after="0"/>
        <w:ind w:left="1170" w:hanging="270"/>
        <w:rPr>
          <w:color w:val="385623" w:themeColor="accent6" w:themeShade="80"/>
        </w:rPr>
      </w:pPr>
    </w:p>
    <w:p w14:paraId="12A3564D" w14:textId="77777777" w:rsidR="00B32223" w:rsidRDefault="00CD6934" w:rsidP="00BD3631">
      <w:pPr>
        <w:spacing w:after="0"/>
        <w:ind w:left="1440" w:hanging="270"/>
        <w:rPr>
          <w:color w:val="385623" w:themeColor="accent6" w:themeShade="80"/>
        </w:rPr>
      </w:pPr>
      <w:r>
        <w:rPr>
          <w:color w:val="385623" w:themeColor="accent6" w:themeShade="80"/>
        </w:rPr>
        <w:t xml:space="preserve">For </w:t>
      </w:r>
      <w:r w:rsidRPr="00672001">
        <w:rPr>
          <w:color w:val="385623" w:themeColor="accent6" w:themeShade="80"/>
          <w:u w:val="single"/>
        </w:rPr>
        <w:t>text Game variables</w:t>
      </w:r>
      <w:r>
        <w:rPr>
          <w:color w:val="385623" w:themeColor="accent6" w:themeShade="80"/>
        </w:rPr>
        <w:t xml:space="preserve"> copy and paste the following:</w:t>
      </w:r>
    </w:p>
    <w:p w14:paraId="1F3285B7" w14:textId="77777777" w:rsidR="00CD6934" w:rsidRPr="003D5E86" w:rsidRDefault="00CD6934" w:rsidP="00BD3631">
      <w:pPr>
        <w:spacing w:after="0"/>
        <w:ind w:left="1710" w:hanging="270"/>
        <w:rPr>
          <w:color w:val="000000" w:themeColor="text1"/>
        </w:rPr>
      </w:pPr>
      <w:r>
        <w:rPr>
          <w:noProof/>
          <w:color w:val="385623" w:themeColor="accent6" w:themeShade="80"/>
        </w:rPr>
        <mc:AlternateContent>
          <mc:Choice Requires="wps">
            <w:drawing>
              <wp:inline distT="0" distB="0" distL="0" distR="0" wp14:anchorId="32F3BDB5" wp14:editId="4BC19CAC">
                <wp:extent cx="1261730" cy="276446"/>
                <wp:effectExtent l="19050" t="19050" r="15240" b="28575"/>
                <wp:docPr id="8" name="Rectangle 8"/>
                <wp:cNvGraphicFramePr/>
                <a:graphic xmlns:a="http://schemas.openxmlformats.org/drawingml/2006/main">
                  <a:graphicData uri="http://schemas.microsoft.com/office/word/2010/wordprocessingShape">
                    <wps:wsp>
                      <wps:cNvSpPr/>
                      <wps:spPr>
                        <a:xfrm>
                          <a:off x="0" y="0"/>
                          <a:ext cx="1261730" cy="276446"/>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F9D6E0" id="Rectangle 8" o:spid="_x0000_s1026" style="width:99.35pt;height:2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" filled="f" strokecolor="#0070c0" strokeweight="3pt">
                <w10:anchorlock/>
              </v:rect>
            </w:pict>
          </mc:Fallback>
        </mc:AlternateContent>
      </w:r>
      <w:r>
        <w:rPr>
          <w:color w:val="385623" w:themeColor="accent6" w:themeShade="80"/>
        </w:rPr>
        <w:t xml:space="preserve"> </w:t>
      </w:r>
      <w:r w:rsidRPr="003D5E86">
        <w:rPr>
          <w:color w:val="000000" w:themeColor="text1"/>
        </w:rPr>
        <w:t>##</w:t>
      </w:r>
      <w:proofErr w:type="gramStart"/>
      <w:r w:rsidRPr="003D5E86">
        <w:rPr>
          <w:color w:val="000000" w:themeColor="text1"/>
        </w:rPr>
        <w:t>varname,g</w:t>
      </w:r>
      <w:proofErr w:type="gramEnd"/>
      <w:r w:rsidRPr="003D5E86">
        <w:rPr>
          <w:color w:val="000000" w:themeColor="text1"/>
        </w:rPr>
        <w:t>1_txt,</w:t>
      </w:r>
      <w:r w:rsidR="006B1FC8" w:rsidRPr="003D5E86">
        <w:rPr>
          <w:color w:val="000000" w:themeColor="text1"/>
        </w:rPr>
        <w:t>B</w:t>
      </w:r>
      <w:r w:rsidRPr="003D5E86">
        <w:rPr>
          <w:color w:val="000000" w:themeColor="text1"/>
        </w:rPr>
        <w:t>asecase value##</w:t>
      </w:r>
      <w:r w:rsidRPr="003D5E86">
        <w:rPr>
          <w:color w:val="000000" w:themeColor="text1"/>
        </w:rPr>
        <w:tab/>
      </w:r>
    </w:p>
    <w:p w14:paraId="70408ABB" w14:textId="77777777" w:rsidR="00CD6934" w:rsidRPr="003D5E86" w:rsidRDefault="00CD6934" w:rsidP="00BD3631">
      <w:pPr>
        <w:spacing w:after="0"/>
        <w:ind w:left="1710" w:hanging="270"/>
        <w:rPr>
          <w:color w:val="000000" w:themeColor="text1"/>
        </w:rPr>
      </w:pPr>
      <w:r w:rsidRPr="003D5E86">
        <w:rPr>
          <w:noProof/>
          <w:color w:val="000000" w:themeColor="text1"/>
        </w:rPr>
        <mc:AlternateContent>
          <mc:Choice Requires="wps">
            <w:drawing>
              <wp:inline distT="0" distB="0" distL="0" distR="0" wp14:anchorId="5DA45D1B" wp14:editId="0594C0DC">
                <wp:extent cx="1261110" cy="247650"/>
                <wp:effectExtent l="19050" t="38100" r="15240" b="38100"/>
                <wp:docPr id="9" name="Rectangle: Rounded Corners 9"/>
                <wp:cNvGraphicFramePr/>
                <a:graphic xmlns:a="http://schemas.openxmlformats.org/drawingml/2006/main">
                  <a:graphicData uri="http://schemas.microsoft.com/office/word/2010/wordprocessingShape">
                    <wps:wsp>
                      <wps:cNvSpPr/>
                      <wps:spPr>
                        <a:xfrm>
                          <a:off x="0" y="0"/>
                          <a:ext cx="1261110" cy="247650"/>
                        </a:xfrm>
                        <a:prstGeom prst="roundRect">
                          <a:avLst>
                            <a:gd name="adj" fmla="val 50000"/>
                          </a:avLst>
                        </a:prstGeom>
                        <a:noFill/>
                        <a:ln w="38100">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E4E5EA2" id="Rectangle: Rounded Corners 9" o:spid="_x0000_s1026" style="width:99.3pt;height:19.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" filled="f" strokecolor="#c00000" strokeweight="3pt">
                <v:stroke joinstyle="miter"/>
                <w10:anchorlock/>
              </v:roundrect>
            </w:pict>
          </mc:Fallback>
        </mc:AlternateContent>
      </w:r>
      <w:r w:rsidRPr="003D5E86">
        <w:rPr>
          <w:color w:val="000000" w:themeColor="text1"/>
        </w:rPr>
        <w:t xml:space="preserve"> ##</w:t>
      </w:r>
      <w:proofErr w:type="gramStart"/>
      <w:r w:rsidRPr="003D5E86">
        <w:rPr>
          <w:color w:val="000000" w:themeColor="text1"/>
        </w:rPr>
        <w:t>varname,g</w:t>
      </w:r>
      <w:proofErr w:type="gramEnd"/>
      <w:r w:rsidRPr="003D5E86">
        <w:rPr>
          <w:color w:val="000000" w:themeColor="text1"/>
        </w:rPr>
        <w:t>2_txt,</w:t>
      </w:r>
      <w:r w:rsidR="006B1FC8" w:rsidRPr="003D5E86">
        <w:rPr>
          <w:color w:val="000000" w:themeColor="text1"/>
        </w:rPr>
        <w:t>B</w:t>
      </w:r>
      <w:r w:rsidRPr="003D5E86">
        <w:rPr>
          <w:color w:val="000000" w:themeColor="text1"/>
        </w:rPr>
        <w:t>asecase value##</w:t>
      </w:r>
    </w:p>
    <w:p w14:paraId="77170C2F" w14:textId="77777777" w:rsidR="00CD6934" w:rsidRPr="003D5E86" w:rsidRDefault="00A90D34" w:rsidP="00BD3631">
      <w:pPr>
        <w:spacing w:after="0"/>
        <w:ind w:left="1710" w:hanging="270"/>
        <w:rPr>
          <w:color w:val="000000" w:themeColor="text1"/>
        </w:rPr>
      </w:pPr>
      <w:r w:rsidRPr="003D5E86">
        <w:rPr>
          <w:noProof/>
          <w:color w:val="000000" w:themeColor="text1"/>
        </w:rPr>
        <mc:AlternateContent>
          <mc:Choice Requires="wps">
            <w:drawing>
              <wp:inline distT="0" distB="0" distL="0" distR="0" wp14:anchorId="36B7688D" wp14:editId="3532BEA4">
                <wp:extent cx="1353820" cy="205105"/>
                <wp:effectExtent l="38100" t="19050" r="36830" b="23495"/>
                <wp:docPr id="11" name="Trapezoid 11"/>
                <wp:cNvGraphicFramePr/>
                <a:graphic xmlns:a="http://schemas.openxmlformats.org/drawingml/2006/main">
                  <a:graphicData uri="http://schemas.microsoft.com/office/word/2010/wordprocessingShape">
                    <wps:wsp>
                      <wps:cNvSpPr/>
                      <wps:spPr>
                        <a:xfrm>
                          <a:off x="0" y="0"/>
                          <a:ext cx="1353820" cy="205105"/>
                        </a:xfrm>
                        <a:prstGeom prst="trapezoid">
                          <a:avLst>
                            <a:gd name="adj" fmla="val 55296"/>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A4CAECC" id="Trapezoid 11" o:spid="_x0000_s1026" style="width:106.6pt;height:16.15pt;visibility:visible;mso-wrap-style:square;mso-left-percent:-10001;mso-top-percent:-10001;mso-position-horizontal:absolute;mso-position-horizontal-relative:char;mso-position-vertical:absolute;mso-position-vertical-relative:line;mso-left-percent:-10001;mso-top-percent:-10001;v-text-anchor:middle" coordsize="1353820,2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" path="m,205105l113415,,1240405,r113415,205105l,205105xe" filled="f" strokecolor="#538135 [2409]" strokeweight="3pt">
                <v:stroke joinstyle="miter"/>
                <v:path arrowok="t" o:connecttype="custom" o:connectlocs="0,205105;113415,0;1240405,0;1353820,205105;0,205105" o:connectangles="0,0,0,0,0"/>
                <w10:anchorlock/>
              </v:shape>
            </w:pict>
          </mc:Fallback>
        </mc:AlternateContent>
      </w:r>
      <w:r w:rsidR="00CD6934" w:rsidRPr="003D5E86">
        <w:rPr>
          <w:color w:val="000000" w:themeColor="text1"/>
        </w:rPr>
        <w:t xml:space="preserve"> ##</w:t>
      </w:r>
      <w:proofErr w:type="gramStart"/>
      <w:r w:rsidR="00CD6934" w:rsidRPr="003D5E86">
        <w:rPr>
          <w:color w:val="000000" w:themeColor="text1"/>
        </w:rPr>
        <w:t>varname,g</w:t>
      </w:r>
      <w:proofErr w:type="gramEnd"/>
      <w:r w:rsidR="00CD6934" w:rsidRPr="003D5E86">
        <w:rPr>
          <w:color w:val="000000" w:themeColor="text1"/>
        </w:rPr>
        <w:t>3_txt,</w:t>
      </w:r>
      <w:r w:rsidR="006B1FC8" w:rsidRPr="003D5E86">
        <w:rPr>
          <w:color w:val="000000" w:themeColor="text1"/>
        </w:rPr>
        <w:t>B</w:t>
      </w:r>
      <w:r w:rsidR="00CD6934" w:rsidRPr="003D5E86">
        <w:rPr>
          <w:color w:val="000000" w:themeColor="text1"/>
        </w:rPr>
        <w:t>asecase value##</w:t>
      </w:r>
    </w:p>
    <w:p w14:paraId="4A3B68C6" w14:textId="77777777" w:rsidR="00A90D34" w:rsidRDefault="00A90D34" w:rsidP="00BD3631">
      <w:pPr>
        <w:spacing w:after="0"/>
        <w:ind w:left="1170" w:hanging="270"/>
        <w:rPr>
          <w:color w:val="385623" w:themeColor="accent6" w:themeShade="80"/>
        </w:rPr>
      </w:pPr>
    </w:p>
    <w:p w14:paraId="642F5DF4" w14:textId="47C8877A" w:rsidR="006B1FC8" w:rsidRDefault="006B1FC8" w:rsidP="00BD3631">
      <w:pPr>
        <w:spacing w:after="0"/>
        <w:ind w:left="1170" w:hanging="270"/>
        <w:rPr>
          <w:color w:val="385623" w:themeColor="accent6" w:themeShade="80"/>
        </w:rPr>
      </w:pPr>
      <w:r>
        <w:rPr>
          <w:color w:val="385623" w:themeColor="accent6" w:themeShade="80"/>
        </w:rPr>
        <w:t xml:space="preserve">Replace the </w:t>
      </w:r>
      <w:proofErr w:type="spellStart"/>
      <w:r>
        <w:rPr>
          <w:color w:val="385623" w:themeColor="accent6" w:themeShade="80"/>
        </w:rPr>
        <w:t>varname</w:t>
      </w:r>
      <w:proofErr w:type="spellEnd"/>
      <w:r>
        <w:rPr>
          <w:color w:val="385623" w:themeColor="accent6" w:themeShade="80"/>
        </w:rPr>
        <w:t xml:space="preserve"> and the </w:t>
      </w:r>
      <w:proofErr w:type="spellStart"/>
      <w:r>
        <w:rPr>
          <w:color w:val="385623" w:themeColor="accent6" w:themeShade="80"/>
        </w:rPr>
        <w:t>Bacecase</w:t>
      </w:r>
      <w:proofErr w:type="spellEnd"/>
      <w:r>
        <w:rPr>
          <w:color w:val="385623" w:themeColor="accent6" w:themeShade="80"/>
        </w:rPr>
        <w:t xml:space="preserve"> values.  You may only use a </w:t>
      </w:r>
      <w:r w:rsidR="00990272">
        <w:rPr>
          <w:color w:val="385623" w:themeColor="accent6" w:themeShade="80"/>
        </w:rPr>
        <w:t xml:space="preserve">maximum </w:t>
      </w:r>
      <w:r>
        <w:rPr>
          <w:color w:val="385623" w:themeColor="accent6" w:themeShade="80"/>
        </w:rPr>
        <w:t>total of 3 game variables that must be of type g1_???, g2_??? And g3_???  - where ??? is either txt of num.  You can change the box length to fit the longest word of the options for that variable, but do not change its format or layout options.</w:t>
      </w:r>
    </w:p>
    <w:p w14:paraId="0834344F" w14:textId="77777777" w:rsidR="006B1FC8" w:rsidRDefault="006B1FC8" w:rsidP="00CD6934">
      <w:pPr>
        <w:spacing w:after="0"/>
        <w:ind w:left="720" w:hanging="270"/>
        <w:rPr>
          <w:color w:val="385623" w:themeColor="accent6" w:themeShade="80"/>
        </w:rPr>
      </w:pPr>
    </w:p>
    <w:p w14:paraId="1E12C73C" w14:textId="31D90312" w:rsidR="00506136" w:rsidRDefault="00163A87" w:rsidP="006D44D7">
      <w:pPr>
        <w:spacing w:after="0"/>
        <w:ind w:left="720" w:hanging="270"/>
        <w:rPr>
          <w:color w:val="385623" w:themeColor="accent6" w:themeShade="80"/>
        </w:rPr>
      </w:pPr>
      <w:r>
        <w:rPr>
          <w:color w:val="385623" w:themeColor="accent6" w:themeShade="80"/>
        </w:rPr>
        <w:t>2</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5172142D" w14:textId="54CAA16E" w:rsidR="00C60402" w:rsidRDefault="00163A87" w:rsidP="006D44D7">
      <w:pPr>
        <w:spacing w:after="0"/>
        <w:ind w:left="720" w:hanging="270"/>
        <w:rPr>
          <w:color w:val="385623" w:themeColor="accent6" w:themeShade="80"/>
        </w:rPr>
      </w:pPr>
      <w:r>
        <w:rPr>
          <w:color w:val="385623" w:themeColor="accent6" w:themeShade="80"/>
        </w:rPr>
        <w:t>3</w:t>
      </w:r>
      <w:r w:rsidR="00C60402">
        <w:rPr>
          <w:color w:val="385623" w:themeColor="accent6" w:themeShade="80"/>
        </w:rPr>
        <w:t xml:space="preserve">) Run Prep macro in </w:t>
      </w:r>
      <w:proofErr w:type="spellStart"/>
      <w:r w:rsidR="00C60402">
        <w:rPr>
          <w:color w:val="385623" w:themeColor="accent6" w:themeShade="80"/>
        </w:rPr>
        <w:t>QRPSolve</w:t>
      </w:r>
      <w:proofErr w:type="spellEnd"/>
      <w:r w:rsidR="00C60402">
        <w:rPr>
          <w:color w:val="385623" w:themeColor="accent6" w:themeShade="80"/>
        </w:rPr>
        <w:t xml:space="preser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07CD1D9" w14:textId="19BA5BE8" w:rsidR="00C60402" w:rsidRDefault="00163A87" w:rsidP="006D44D7">
      <w:pPr>
        <w:spacing w:after="0"/>
        <w:ind w:left="720" w:hanging="270"/>
        <w:rPr>
          <w:color w:val="385623" w:themeColor="accent6" w:themeShade="80"/>
        </w:rPr>
      </w:pPr>
      <w:r>
        <w:rPr>
          <w:color w:val="385623" w:themeColor="accent6" w:themeShade="80"/>
        </w:rPr>
        <w:t>4</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sidR="00C76D5A">
        <w:rPr>
          <w:color w:val="385623" w:themeColor="accent6" w:themeShade="80"/>
        </w:rPr>
        <w:t xml:space="preserve">.  </w:t>
      </w:r>
      <w:r w:rsidR="008F26F2">
        <w:rPr>
          <w:color w:val="385623" w:themeColor="accent6" w:themeShade="80"/>
        </w:rPr>
        <w:t xml:space="preserve">A simple example is shown </w:t>
      </w:r>
      <w:r w:rsidR="00990272">
        <w:rPr>
          <w:color w:val="385623" w:themeColor="accent6" w:themeShade="80"/>
        </w:rPr>
        <w:t>below,</w:t>
      </w:r>
      <w:r w:rsidR="008F26F2">
        <w:rPr>
          <w:color w:val="385623" w:themeColor="accent6" w:themeShade="80"/>
        </w:rPr>
        <w:t xml:space="preserve"> and this can be deleted or replaced</w:t>
      </w:r>
      <w:r w:rsidR="00C76D5A">
        <w:rPr>
          <w:color w:val="385623" w:themeColor="accent6" w:themeShade="80"/>
        </w:rPr>
        <w:t>:</w:t>
      </w:r>
    </w:p>
    <w:p w14:paraId="4C47C9A6" w14:textId="77777777" w:rsidR="00C76D5A" w:rsidRDefault="009F31B1" w:rsidP="006D44D7">
      <w:pPr>
        <w:spacing w:after="0"/>
        <w:ind w:left="720" w:hanging="270"/>
        <w:rPr>
          <w:color w:val="385623" w:themeColor="accent6" w:themeShade="80"/>
        </w:rPr>
      </w:pPr>
      <w:r>
        <w:pict w14:anchorId="76C8761D">
          <v:rect id="_x0000_i1025" style="width:0;height:1.5pt" o:hralign="center" o:hrstd="t" o:hr="t" fillcolor="#a0a0a0" stroked="f"/>
        </w:pict>
      </w:r>
    </w:p>
    <w:p w14:paraId="790FCCA1" w14:textId="4FC24CCC"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p>
    <w:p w14:paraId="6E2A28D5" w14:textId="3101C170" w:rsidR="008F26F2" w:rsidRPr="00E80295" w:rsidRDefault="00B159A5" w:rsidP="00E1022D">
      <w:pPr>
        <w:tabs>
          <w:tab w:val="left" w:pos="0"/>
        </w:tabs>
        <w:spacing w:after="0"/>
        <w:rPr>
          <w:color w:val="000000" w:themeColor="text1"/>
        </w:rPr>
      </w:pPr>
      <w:r w:rsidRPr="00E80295">
        <w:rPr>
          <w:color w:val="000000" w:themeColor="text1"/>
        </w:rPr>
        <w:t>t</w:t>
      </w:r>
      <w:r w:rsidR="0090398B" w:rsidRPr="00E80295">
        <w:rPr>
          <w:color w:val="000000" w:themeColor="text1"/>
        </w:rPr>
        <w:t>==</w:t>
      </w:r>
      <w:r w:rsidR="00610A33" w:rsidRPr="00E80295">
        <w:rPr>
          <w:color w:val="000000" w:themeColor="text1"/>
        </w:rPr>
        <w:t xml:space="preserve"> </w:t>
      </w:r>
      <w:r w:rsidR="00432D24">
        <w:rPr>
          <w:color w:val="000000" w:themeColor="text1"/>
        </w:rPr>
        <w:t>A</w:t>
      </w:r>
      <w:r w:rsidR="00585F18" w:rsidRPr="00E80295">
        <w:rPr>
          <w:color w:val="000000" w:themeColor="text1"/>
        </w:rPr>
        <w:t xml:space="preserve"> </w:t>
      </w:r>
      <w:r w:rsidR="005C6157" w:rsidRPr="00E80295">
        <w:rPr>
          <w:color w:val="000000" w:themeColor="text1"/>
        </w:rPr>
        <w:t>disc</w:t>
      </w:r>
      <w:r w:rsidR="00585F18" w:rsidRPr="00E80295">
        <w:rPr>
          <w:color w:val="000000" w:themeColor="text1"/>
        </w:rPr>
        <w:t xml:space="preserve"> was made of </w:t>
      </w:r>
      <w:r w:rsidR="00990272" w:rsidRPr="00E80295">
        <w:rPr>
          <w:noProof/>
          <w:color w:val="000000" w:themeColor="text1"/>
        </w:rPr>
        <mc:AlternateContent>
          <mc:Choice Requires="wps">
            <w:drawing>
              <wp:inline distT="0" distB="0" distL="0" distR="0" wp14:anchorId="437A8D64" wp14:editId="4F8F0DF8">
                <wp:extent cx="1261730" cy="276446"/>
                <wp:effectExtent l="19050" t="19050" r="15240" b="28575"/>
                <wp:docPr id="4" name="Rectangle 4"/>
                <wp:cNvGraphicFramePr/>
                <a:graphic xmlns:a="http://schemas.openxmlformats.org/drawingml/2006/main">
                  <a:graphicData uri="http://schemas.microsoft.com/office/word/2010/wordprocessingShape">
                    <wps:wsp>
                      <wps:cNvSpPr/>
                      <wps:spPr>
                        <a:xfrm>
                          <a:off x="0" y="0"/>
                          <a:ext cx="1261730" cy="276446"/>
                        </a:xfrm>
                        <a:prstGeom prst="rect">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5542C3" id="Rectangle 4" o:spid="_x0000_s1026" style="width:99.35pt;height:2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" filled="f" strokecolor="#0070c0" strokeweight="3pt">
                <w10:anchorlock/>
              </v:rect>
            </w:pict>
          </mc:Fallback>
        </mc:AlternateContent>
      </w:r>
      <w:r w:rsidR="00990272" w:rsidRPr="00E80295">
        <w:rPr>
          <w:color w:val="000000" w:themeColor="text1"/>
        </w:rPr>
        <w:t xml:space="preserve"> ##material,g1_txt,iron##</w:t>
      </w:r>
      <w:r w:rsidR="005C6157" w:rsidRPr="00E80295">
        <w:rPr>
          <w:color w:val="000000" w:themeColor="text1"/>
        </w:rPr>
        <w:t>,</w:t>
      </w:r>
      <w:r w:rsidR="00585F18" w:rsidRPr="00E80295">
        <w:rPr>
          <w:color w:val="000000" w:themeColor="text1"/>
        </w:rPr>
        <w:t xml:space="preserve"> had a diameter of </w:t>
      </w:r>
      <w:r w:rsidR="00990272" w:rsidRPr="00E80295">
        <w:rPr>
          <w:noProof/>
          <w:color w:val="000000" w:themeColor="text1"/>
        </w:rPr>
        <mc:AlternateContent>
          <mc:Choice Requires="wps">
            <w:drawing>
              <wp:inline distT="0" distB="0" distL="0" distR="0" wp14:anchorId="3523B578" wp14:editId="35F58008">
                <wp:extent cx="517451" cy="247650"/>
                <wp:effectExtent l="19050" t="19050" r="16510" b="19050"/>
                <wp:docPr id="7" name="Rectangle: Rounded Corners 7"/>
                <wp:cNvGraphicFramePr/>
                <a:graphic xmlns:a="http://schemas.openxmlformats.org/drawingml/2006/main">
                  <a:graphicData uri="http://schemas.microsoft.com/office/word/2010/wordprocessingShape">
                    <wps:wsp>
                      <wps:cNvSpPr/>
                      <wps:spPr>
                        <a:xfrm>
                          <a:off x="0" y="0"/>
                          <a:ext cx="517451" cy="247650"/>
                        </a:xfrm>
                        <a:prstGeom prst="roundRect">
                          <a:avLst>
                            <a:gd name="adj" fmla="val 50000"/>
                          </a:avLst>
                        </a:prstGeom>
                        <a:noFill/>
                        <a:ln w="38100">
                          <a:solidFill>
                            <a:srgbClr val="C0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323AD58" id="Rectangle: Rounded Corners 7" o:spid="_x0000_s1026" style="width:40.75pt;height:19.5pt;visibility:visible;mso-wrap-style:square;mso-left-percent:-10001;mso-top-percent:-10001;mso-position-horizontal:absolute;mso-position-horizontal-relative:char;mso-position-vertical:absolute;mso-position-vertical-relative:line;mso-left-percent:-10001;mso-top-percent:-10001;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" filled="f" strokecolor="#c00000" strokeweight="3pt">
                <v:stroke joinstyle="miter"/>
                <w10:anchorlock/>
              </v:roundrect>
            </w:pict>
          </mc:Fallback>
        </mc:AlternateContent>
      </w:r>
      <w:r w:rsidR="00990272" w:rsidRPr="00E80295">
        <w:rPr>
          <w:color w:val="000000" w:themeColor="text1"/>
        </w:rPr>
        <w:t xml:space="preserve"> ##diameter,g2_num,1.0##</w:t>
      </w:r>
      <w:r w:rsidR="00585F18" w:rsidRPr="00E80295">
        <w:rPr>
          <w:color w:val="000000" w:themeColor="text1"/>
        </w:rPr>
        <w:t xml:space="preserve">meters and a thickness of </w:t>
      </w:r>
      <w:r w:rsidR="00990272" w:rsidRPr="00E80295">
        <w:rPr>
          <w:color w:val="000000" w:themeColor="text1"/>
        </w:rPr>
        <w:t>10</w:t>
      </w:r>
      <w:r w:rsidR="00585F18" w:rsidRPr="00E80295">
        <w:rPr>
          <w:color w:val="000000" w:themeColor="text1"/>
        </w:rPr>
        <w:t xml:space="preserve"> mm.</w:t>
      </w:r>
      <w:r w:rsidR="00E1022D" w:rsidRPr="00E80295">
        <w:rPr>
          <w:color w:val="000000" w:themeColor="text1"/>
        </w:rPr>
        <w:t xml:space="preserve">  </w:t>
      </w:r>
      <w:r w:rsidR="00D56F73" w:rsidRPr="00E80295">
        <w:rPr>
          <w:color w:val="000000" w:themeColor="text1"/>
        </w:rPr>
        <w:t xml:space="preserve">If the </w:t>
      </w:r>
      <w:r w:rsidR="00432D24">
        <w:rPr>
          <w:color w:val="000000" w:themeColor="text1"/>
        </w:rPr>
        <w:t>material</w:t>
      </w:r>
      <w:r w:rsidR="008E356F" w:rsidRPr="00E80295">
        <w:rPr>
          <w:color w:val="000000" w:themeColor="text1"/>
        </w:rPr>
        <w:t xml:space="preserve"> </w:t>
      </w:r>
      <w:r w:rsidR="00D56F73" w:rsidRPr="00E80295">
        <w:rPr>
          <w:color w:val="000000" w:themeColor="text1"/>
        </w:rPr>
        <w:t>costs $</w:t>
      </w:r>
      <w:r w:rsidR="00E80295" w:rsidRPr="00E80295">
        <w:rPr>
          <w:noProof/>
          <w:color w:val="000000" w:themeColor="text1"/>
        </w:rPr>
        <mc:AlternateContent>
          <mc:Choice Requires="wps">
            <w:drawing>
              <wp:inline distT="0" distB="0" distL="0" distR="0" wp14:anchorId="05FB69CC" wp14:editId="19165FCC">
                <wp:extent cx="736600" cy="205105"/>
                <wp:effectExtent l="38100" t="19050" r="44450" b="23495"/>
                <wp:docPr id="10" name="Trapezoid 10"/>
                <wp:cNvGraphicFramePr/>
                <a:graphic xmlns:a="http://schemas.openxmlformats.org/drawingml/2006/main">
                  <a:graphicData uri="http://schemas.microsoft.com/office/word/2010/wordprocessingShape">
                    <wps:wsp>
                      <wps:cNvSpPr/>
                      <wps:spPr>
                        <a:xfrm>
                          <a:off x="1346791" y="5507665"/>
                          <a:ext cx="736600" cy="205105"/>
                        </a:xfrm>
                        <a:prstGeom prst="trapezoid">
                          <a:avLst>
                            <a:gd name="adj" fmla="val 34560"/>
                          </a:avLst>
                        </a:prstGeom>
                        <a:noFill/>
                        <a:ln w="381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2CE3CE4" id="Trapezoid 10" o:spid="_x0000_s1026" style="width:58pt;height:16.15pt;visibility:visible;mso-wrap-style:square;mso-left-percent:-10001;mso-top-percent:-10001;mso-position-horizontal:absolute;mso-position-horizontal-relative:char;mso-position-vertical:absolute;mso-position-vertical-relative:line;mso-left-percent:-10001;mso-top-percent:-10001;v-text-anchor:middle" coordsize="736600,2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" path="m,205105l70884,,665716,r70884,205105l,205105xe" filled="f" strokecolor="#538135 [2409]" strokeweight="3pt">
                <v:stroke joinstyle="miter"/>
                <v:path arrowok="t" o:connecttype="custom" o:connectlocs="0,205105;70884,0;665716,0;736600,205105;0,205105" o:connectangles="0,0,0,0,0"/>
                <w10:anchorlock/>
              </v:shape>
            </w:pict>
          </mc:Fallback>
        </mc:AlternateContent>
      </w:r>
      <w:r w:rsidR="00E80295" w:rsidRPr="00E80295">
        <w:rPr>
          <w:color w:val="000000" w:themeColor="text1"/>
        </w:rPr>
        <w:t xml:space="preserve"> ##</w:t>
      </w:r>
      <w:r w:rsidR="007126A8">
        <w:rPr>
          <w:color w:val="000000" w:themeColor="text1"/>
        </w:rPr>
        <w:t>cost</w:t>
      </w:r>
      <w:r w:rsidR="00E80295" w:rsidRPr="00E80295">
        <w:rPr>
          <w:color w:val="000000" w:themeColor="text1"/>
        </w:rPr>
        <w:t>,g3_num,</w:t>
      </w:r>
      <w:r w:rsidR="003E409E">
        <w:rPr>
          <w:color w:val="000000" w:themeColor="text1"/>
        </w:rPr>
        <w:t>2.15</w:t>
      </w:r>
      <w:bookmarkStart w:id="1" w:name="_GoBack"/>
      <w:bookmarkEnd w:id="1"/>
      <w:r w:rsidR="00E80295" w:rsidRPr="00E80295">
        <w:rPr>
          <w:color w:val="000000" w:themeColor="text1"/>
        </w:rPr>
        <w:t>##</w:t>
      </w:r>
      <w:r w:rsidR="00D56F73" w:rsidRPr="00E80295">
        <w:rPr>
          <w:color w:val="000000" w:themeColor="text1"/>
        </w:rPr>
        <w:t>per pound, d</w:t>
      </w:r>
      <w:r w:rsidR="00E1022D" w:rsidRPr="00E80295">
        <w:rPr>
          <w:color w:val="000000" w:themeColor="text1"/>
        </w:rPr>
        <w:t>etermine the</w:t>
      </w:r>
    </w:p>
    <w:p w14:paraId="308BCBA9" w14:textId="77777777" w:rsidR="00E80295" w:rsidRDefault="00E80295" w:rsidP="00E1022D">
      <w:pPr>
        <w:tabs>
          <w:tab w:val="left" w:pos="0"/>
        </w:tabs>
        <w:spacing w:after="0"/>
      </w:pPr>
    </w:p>
    <w:p w14:paraId="19FE03A4" w14:textId="77777777" w:rsidR="00585F18" w:rsidRDefault="00585F18" w:rsidP="00E1022D">
      <w:pPr>
        <w:tabs>
          <w:tab w:val="left" w:pos="0"/>
        </w:tabs>
        <w:spacing w:after="0"/>
      </w:pPr>
      <w:r>
        <w:t xml:space="preserve">     </w:t>
      </w:r>
      <w:r w:rsidR="005C6157">
        <w:t xml:space="preserve"> </w:t>
      </w:r>
      <w:r w:rsidR="008312E0">
        <w:t>p</w:t>
      </w:r>
      <w:r w:rsidR="00B159A5">
        <w:t>==</w:t>
      </w:r>
      <w:r w:rsidR="005C6157">
        <w:t>a</w:t>
      </w:r>
      <w:r w:rsidR="00B159A5">
        <w:t>==</w:t>
      </w:r>
      <w:r w:rsidR="008312E0">
        <w:t>p</w:t>
      </w:r>
      <w:r w:rsidR="005C6157">
        <w:t xml:space="preserve"> volume of the disc in cubic centimeters</w:t>
      </w:r>
    </w:p>
    <w:p w14:paraId="2E3B2BB7" w14:textId="5828CE5A" w:rsidR="005C6157" w:rsidRDefault="005C6157" w:rsidP="00E1022D">
      <w:pPr>
        <w:tabs>
          <w:tab w:val="left" w:pos="0"/>
        </w:tabs>
        <w:spacing w:after="0"/>
      </w:pPr>
      <w:r>
        <w:t xml:space="preserve">      </w:t>
      </w:r>
      <w:r w:rsidR="008312E0">
        <w:t>p</w:t>
      </w:r>
      <w:r w:rsidR="00AD17C7">
        <w:t>==</w:t>
      </w:r>
      <w:r w:rsidR="00E80295">
        <w:t>b</w:t>
      </w:r>
      <w:r w:rsidR="00AD17C7">
        <w:t>==</w:t>
      </w:r>
      <w:r w:rsidR="008312E0">
        <w:t>p</w:t>
      </w:r>
      <w:r>
        <w:t xml:space="preserve"> mass of the disc in kg</w:t>
      </w:r>
    </w:p>
    <w:p w14:paraId="2F08DD9A" w14:textId="672BCEB7" w:rsidR="00D56F73" w:rsidRDefault="00D56F73" w:rsidP="00E1022D">
      <w:pPr>
        <w:tabs>
          <w:tab w:val="left" w:pos="0"/>
        </w:tabs>
        <w:spacing w:after="0"/>
      </w:pPr>
      <w:r>
        <w:t xml:space="preserve">      </w:t>
      </w:r>
      <w:r w:rsidR="008312E0">
        <w:t>p</w:t>
      </w:r>
      <w:r w:rsidR="00AD17C7">
        <w:t>==</w:t>
      </w:r>
      <w:r w:rsidR="00E80295">
        <w:t>c</w:t>
      </w:r>
      <w:r w:rsidR="00AD17C7">
        <w:t>==</w:t>
      </w:r>
      <w:r w:rsidR="008312E0">
        <w:t>p</w:t>
      </w:r>
      <w:r>
        <w:t xml:space="preserve"> the material cost</w:t>
      </w:r>
      <w:r w:rsidR="007804E1">
        <w:t xml:space="preserve"> </w:t>
      </w:r>
      <w:r>
        <w:t>(in $) for one of these discs</w:t>
      </w:r>
    </w:p>
    <w:p w14:paraId="42B47DEE" w14:textId="2437EEFF" w:rsidR="00E80295" w:rsidRDefault="00E80295" w:rsidP="00E1022D">
      <w:pPr>
        <w:tabs>
          <w:tab w:val="left" w:pos="0"/>
        </w:tabs>
        <w:spacing w:after="0"/>
      </w:pPr>
      <w:r>
        <w:t>Note: The Specific Gravity (density of the material/ density of water at 4</w:t>
      </w:r>
      <w:r>
        <w:rPr>
          <w:rFonts w:ascii="Calibri" w:hAnsi="Calibri" w:cs="Calibri"/>
        </w:rPr>
        <w:t>°</w:t>
      </w:r>
      <w:r>
        <w:t>C) for some materials are given below</w:t>
      </w:r>
    </w:p>
    <w:p w14:paraId="12833252" w14:textId="4E2E295D" w:rsidR="00E80295" w:rsidRDefault="00E80295" w:rsidP="00E1022D">
      <w:pPr>
        <w:tabs>
          <w:tab w:val="left" w:pos="0"/>
        </w:tabs>
        <w:spacing w:after="0"/>
      </w:pPr>
    </w:p>
    <w:tbl>
      <w:tblPr>
        <w:tblStyle w:val="TableGrid"/>
        <w:tblW w:w="0" w:type="auto"/>
        <w:tblInd w:w="2515" w:type="dxa"/>
        <w:tblLook w:val="04A0" w:firstRow="1" w:lastRow="0" w:firstColumn="1" w:lastColumn="0" w:noHBand="0" w:noVBand="1"/>
      </w:tblPr>
      <w:tblGrid>
        <w:gridCol w:w="1530"/>
        <w:gridCol w:w="1800"/>
      </w:tblGrid>
      <w:tr w:rsidR="00E80295" w14:paraId="555F1191" w14:textId="77777777" w:rsidTr="00E80295">
        <w:tc>
          <w:tcPr>
            <w:tcW w:w="1530" w:type="dxa"/>
          </w:tcPr>
          <w:p w14:paraId="40B61A0F" w14:textId="5C5C826C" w:rsidR="00E80295" w:rsidRPr="00E80295" w:rsidRDefault="00E80295" w:rsidP="00352ACA">
            <w:pPr>
              <w:tabs>
                <w:tab w:val="left" w:pos="0"/>
              </w:tabs>
              <w:jc w:val="center"/>
              <w:rPr>
                <w:b/>
              </w:rPr>
            </w:pPr>
            <w:r w:rsidRPr="00E80295">
              <w:rPr>
                <w:b/>
              </w:rPr>
              <w:t>Material</w:t>
            </w:r>
          </w:p>
        </w:tc>
        <w:tc>
          <w:tcPr>
            <w:tcW w:w="1800" w:type="dxa"/>
          </w:tcPr>
          <w:p w14:paraId="25129807" w14:textId="781704B2" w:rsidR="00E80295" w:rsidRPr="00E80295" w:rsidRDefault="00E80295" w:rsidP="00352ACA">
            <w:pPr>
              <w:tabs>
                <w:tab w:val="left" w:pos="0"/>
              </w:tabs>
              <w:jc w:val="center"/>
              <w:rPr>
                <w:b/>
              </w:rPr>
            </w:pPr>
            <w:r w:rsidRPr="00E80295">
              <w:rPr>
                <w:b/>
              </w:rPr>
              <w:t>Specific Gravity</w:t>
            </w:r>
          </w:p>
        </w:tc>
      </w:tr>
      <w:tr w:rsidR="00E80295" w14:paraId="3F91D0D7" w14:textId="77777777" w:rsidTr="00E80295">
        <w:tc>
          <w:tcPr>
            <w:tcW w:w="1530" w:type="dxa"/>
          </w:tcPr>
          <w:p w14:paraId="3B31DD64" w14:textId="0F9868FD" w:rsidR="00E80295" w:rsidRDefault="00E80295" w:rsidP="00352ACA">
            <w:pPr>
              <w:tabs>
                <w:tab w:val="left" w:pos="0"/>
              </w:tabs>
              <w:jc w:val="center"/>
            </w:pPr>
            <w:r>
              <w:t>Iron</w:t>
            </w:r>
          </w:p>
        </w:tc>
        <w:tc>
          <w:tcPr>
            <w:tcW w:w="1800" w:type="dxa"/>
          </w:tcPr>
          <w:p w14:paraId="03070685" w14:textId="29C6CCDB" w:rsidR="00E80295" w:rsidRDefault="00352ACA" w:rsidP="00352ACA">
            <w:pPr>
              <w:tabs>
                <w:tab w:val="left" w:pos="0"/>
              </w:tabs>
              <w:jc w:val="center"/>
            </w:pPr>
            <w:r>
              <w:t>7.86</w:t>
            </w:r>
          </w:p>
        </w:tc>
      </w:tr>
      <w:tr w:rsidR="00E80295" w14:paraId="784CBDB3" w14:textId="77777777" w:rsidTr="00E80295">
        <w:tc>
          <w:tcPr>
            <w:tcW w:w="1530" w:type="dxa"/>
          </w:tcPr>
          <w:p w14:paraId="5805AE9C" w14:textId="5909A8A9" w:rsidR="00E80295" w:rsidRDefault="00E80295" w:rsidP="00352ACA">
            <w:pPr>
              <w:tabs>
                <w:tab w:val="left" w:pos="0"/>
              </w:tabs>
              <w:jc w:val="center"/>
            </w:pPr>
            <w:r>
              <w:t>Titanium</w:t>
            </w:r>
          </w:p>
        </w:tc>
        <w:tc>
          <w:tcPr>
            <w:tcW w:w="1800" w:type="dxa"/>
          </w:tcPr>
          <w:p w14:paraId="6D0873BB" w14:textId="104A002E" w:rsidR="00E80295" w:rsidRDefault="00352ACA" w:rsidP="00352ACA">
            <w:pPr>
              <w:tabs>
                <w:tab w:val="left" w:pos="0"/>
              </w:tabs>
              <w:jc w:val="center"/>
            </w:pPr>
            <w:r>
              <w:t>4.5</w:t>
            </w:r>
          </w:p>
        </w:tc>
      </w:tr>
      <w:tr w:rsidR="00E80295" w14:paraId="2EAA5547" w14:textId="77777777" w:rsidTr="00E80295">
        <w:tc>
          <w:tcPr>
            <w:tcW w:w="1530" w:type="dxa"/>
          </w:tcPr>
          <w:p w14:paraId="3316641B" w14:textId="48CF7A67" w:rsidR="00E80295" w:rsidRDefault="00E80295" w:rsidP="00352ACA">
            <w:pPr>
              <w:tabs>
                <w:tab w:val="left" w:pos="0"/>
              </w:tabs>
              <w:jc w:val="center"/>
            </w:pPr>
            <w:r>
              <w:lastRenderedPageBreak/>
              <w:t>Aluminum</w:t>
            </w:r>
          </w:p>
        </w:tc>
        <w:tc>
          <w:tcPr>
            <w:tcW w:w="1800" w:type="dxa"/>
          </w:tcPr>
          <w:p w14:paraId="7D0B1ED2" w14:textId="5749ACFE" w:rsidR="00E80295" w:rsidRDefault="00352ACA" w:rsidP="00352ACA">
            <w:pPr>
              <w:tabs>
                <w:tab w:val="left" w:pos="0"/>
              </w:tabs>
              <w:jc w:val="center"/>
            </w:pPr>
            <w:r>
              <w:t>2.7</w:t>
            </w:r>
          </w:p>
        </w:tc>
      </w:tr>
      <w:tr w:rsidR="00E80295" w14:paraId="1ECC816A" w14:textId="77777777" w:rsidTr="00E80295">
        <w:tc>
          <w:tcPr>
            <w:tcW w:w="1530" w:type="dxa"/>
          </w:tcPr>
          <w:p w14:paraId="2BFC220B" w14:textId="322CEB37" w:rsidR="00E80295" w:rsidRDefault="00E80295" w:rsidP="00352ACA">
            <w:pPr>
              <w:tabs>
                <w:tab w:val="left" w:pos="0"/>
              </w:tabs>
              <w:jc w:val="center"/>
            </w:pPr>
            <w:r>
              <w:t>HDPE</w:t>
            </w:r>
          </w:p>
        </w:tc>
        <w:tc>
          <w:tcPr>
            <w:tcW w:w="1800" w:type="dxa"/>
          </w:tcPr>
          <w:p w14:paraId="02B2C216" w14:textId="28C26E5A" w:rsidR="00E80295" w:rsidRDefault="00352ACA" w:rsidP="00352ACA">
            <w:pPr>
              <w:tabs>
                <w:tab w:val="left" w:pos="0"/>
              </w:tabs>
              <w:jc w:val="center"/>
            </w:pPr>
            <w:r>
              <w:t>0.95</w:t>
            </w:r>
          </w:p>
        </w:tc>
      </w:tr>
    </w:tbl>
    <w:p w14:paraId="3D8E4BD5" w14:textId="77777777" w:rsidR="00E80295" w:rsidRDefault="00E80295" w:rsidP="00E1022D">
      <w:pPr>
        <w:tabs>
          <w:tab w:val="left" w:pos="0"/>
        </w:tabs>
        <w:spacing w:after="0"/>
      </w:pPr>
    </w:p>
    <w:p w14:paraId="022A39C9" w14:textId="77777777" w:rsidR="00D56F73" w:rsidRDefault="00610A33" w:rsidP="00E1022D">
      <w:pPr>
        <w:tabs>
          <w:tab w:val="left" w:pos="0"/>
        </w:tabs>
        <w:spacing w:after="0"/>
      </w:pPr>
      <w:r>
        <w:t>==</w:t>
      </w:r>
      <w:r w:rsidR="00B159A5">
        <w:t>t</w:t>
      </w:r>
    </w:p>
    <w:sectPr w:rsidR="00D56F73" w:rsidSect="00C76D5A">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23629" w14:textId="77777777" w:rsidR="009F31B1" w:rsidRDefault="009F31B1" w:rsidP="008411EC">
      <w:pPr>
        <w:spacing w:after="0" w:line="240" w:lineRule="auto"/>
      </w:pPr>
      <w:r>
        <w:separator/>
      </w:r>
    </w:p>
  </w:endnote>
  <w:endnote w:type="continuationSeparator" w:id="0">
    <w:p w14:paraId="6008264A" w14:textId="77777777" w:rsidR="009F31B1" w:rsidRDefault="009F31B1"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1E20C" w14:textId="77777777" w:rsidR="00C74D76" w:rsidRDefault="00C74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EBAE1" w14:textId="77777777" w:rsidR="00C74D76" w:rsidRDefault="00C74D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30667" w14:textId="77777777" w:rsidR="00C74D76" w:rsidRDefault="00C74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66B32" w14:textId="77777777" w:rsidR="009F31B1" w:rsidRDefault="009F31B1" w:rsidP="008411EC">
      <w:pPr>
        <w:spacing w:after="0" w:line="240" w:lineRule="auto"/>
      </w:pPr>
      <w:r>
        <w:separator/>
      </w:r>
    </w:p>
  </w:footnote>
  <w:footnote w:type="continuationSeparator" w:id="0">
    <w:p w14:paraId="174AF1F2" w14:textId="77777777" w:rsidR="009F31B1" w:rsidRDefault="009F31B1"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E4C73" w14:textId="77777777" w:rsidR="00C74D76" w:rsidRDefault="00C74D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BB753" w14:textId="77777777" w:rsidR="00C74D76" w:rsidRDefault="00C74D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9C28" w14:textId="40889417" w:rsidR="00064374" w:rsidRDefault="000B01CC"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22774B91" wp14:editId="559AAD9A">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2A0014">
      <w:rPr>
        <w:rFonts w:ascii="Arial" w:hAnsi="Arial" w:cs="Arial"/>
        <w:noProof/>
      </w:rPr>
      <w:drawing>
        <wp:anchor distT="0" distB="0" distL="114300" distR="114300" simplePos="0" relativeHeight="251658240" behindDoc="1" locked="0" layoutInCell="1" allowOverlap="1" wp14:anchorId="2A02C211" wp14:editId="46DBC6D7">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r w:rsidR="00672001">
      <w:rPr>
        <w:rFonts w:ascii="Arial" w:hAnsi="Arial" w:cs="Arial"/>
      </w:rPr>
      <w:t>n== ==n</w:t>
    </w:r>
    <w:r w:rsidR="00064374">
      <w:rPr>
        <w:rFonts w:ascii="Arial" w:hAnsi="Arial" w:cs="Arial"/>
      </w:rPr>
      <w:t xml:space="preserve"> </w:t>
    </w:r>
    <w:r w:rsidR="002A0014">
      <w:rPr>
        <w:rFonts w:ascii="Arial" w:hAnsi="Arial" w:cs="Arial"/>
      </w:rPr>
      <w:t xml:space="preserve"> </w:t>
    </w:r>
  </w:p>
  <w:p w14:paraId="4B70D1C3" w14:textId="3A9975E2" w:rsidR="00FB7B6A" w:rsidRDefault="00FB7B6A" w:rsidP="00FB7B6A">
    <w:r w:rsidRPr="00AF0DE9">
      <w:rPr>
        <w:rFonts w:ascii="Arial" w:hAnsi="Arial" w:cs="Arial"/>
      </w:rPr>
      <w:t>Please check your responses with</w:t>
    </w:r>
    <w:r>
      <w:rPr>
        <w:rFonts w:ascii="Arial" w:hAnsi="Arial" w:cs="Arial"/>
      </w:rPr>
      <w:t xml:space="preserve"> </w:t>
    </w:r>
    <w:hyperlink r:id="rId4" w:history="1">
      <w:r w:rsidR="009E1561" w:rsidRPr="00562AA3">
        <w:rPr>
          <w:rStyle w:val="Hyperlink"/>
          <w:rFonts w:ascii="Arial" w:hAnsi="Arial" w:cs="Arial"/>
        </w:rPr>
        <w:t>https://qrproblems/games.org</w:t>
      </w:r>
    </w:hyperlink>
    <w:r>
      <w:rPr>
        <w:rFonts w:ascii="Arial" w:hAnsi="Arial" w:cs="Arial"/>
      </w:rPr>
      <w:t xml:space="preserve"> </w:t>
    </w:r>
    <w:r w:rsidRPr="00AF0DE9">
      <w:rPr>
        <w:rFonts w:ascii="Arial" w:hAnsi="Arial" w:cs="Arial"/>
      </w:rPr>
      <w:t xml:space="preserve">or scan the QR code.   You will </w:t>
    </w:r>
    <w:r w:rsidR="009E1561">
      <w:rPr>
        <w:rFonts w:ascii="Arial" w:hAnsi="Arial" w:cs="Arial"/>
      </w:rPr>
      <w:t xml:space="preserve">be given values for the problem variables when you </w:t>
    </w:r>
    <w:r w:rsidRPr="00AF0DE9">
      <w:rPr>
        <w:rFonts w:ascii="Arial" w:hAnsi="Arial" w:cs="Arial"/>
      </w:rPr>
      <w:t xml:space="preserve">put in your </w:t>
    </w:r>
    <w:r>
      <w:rPr>
        <w:rFonts w:ascii="Arial" w:hAnsi="Arial" w:cs="Arial"/>
      </w:rPr>
      <w:t>Problem Number</w:t>
    </w:r>
    <w:r w:rsidR="00990272">
      <w:t xml:space="preserve"> </w:t>
    </w:r>
    <w:r w:rsidR="009F31B1">
      <w:pict w14:anchorId="7867F693">
        <v:rect id="_x0000_i1026"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125FCE"/>
    <w:rsid w:val="00163A87"/>
    <w:rsid w:val="001B4985"/>
    <w:rsid w:val="001E150F"/>
    <w:rsid w:val="00227FF6"/>
    <w:rsid w:val="002309DF"/>
    <w:rsid w:val="0024487F"/>
    <w:rsid w:val="002702FA"/>
    <w:rsid w:val="002A0014"/>
    <w:rsid w:val="002D5321"/>
    <w:rsid w:val="003136A7"/>
    <w:rsid w:val="00341113"/>
    <w:rsid w:val="00352ACA"/>
    <w:rsid w:val="0036664E"/>
    <w:rsid w:val="003A6ADD"/>
    <w:rsid w:val="003D5E86"/>
    <w:rsid w:val="003E409E"/>
    <w:rsid w:val="00432D24"/>
    <w:rsid w:val="00485DA8"/>
    <w:rsid w:val="004D038C"/>
    <w:rsid w:val="00506136"/>
    <w:rsid w:val="0057329A"/>
    <w:rsid w:val="00576E2F"/>
    <w:rsid w:val="00585F18"/>
    <w:rsid w:val="005954E7"/>
    <w:rsid w:val="005A1E39"/>
    <w:rsid w:val="005B2A20"/>
    <w:rsid w:val="005C6157"/>
    <w:rsid w:val="00610A33"/>
    <w:rsid w:val="00627755"/>
    <w:rsid w:val="00637DB0"/>
    <w:rsid w:val="00672001"/>
    <w:rsid w:val="006B1FC8"/>
    <w:rsid w:val="006D44D7"/>
    <w:rsid w:val="006F2B58"/>
    <w:rsid w:val="006F2E88"/>
    <w:rsid w:val="006F4B6C"/>
    <w:rsid w:val="007126A8"/>
    <w:rsid w:val="0077696F"/>
    <w:rsid w:val="007804E1"/>
    <w:rsid w:val="007878C4"/>
    <w:rsid w:val="007A325E"/>
    <w:rsid w:val="007C070B"/>
    <w:rsid w:val="007D3E54"/>
    <w:rsid w:val="007F2856"/>
    <w:rsid w:val="00806137"/>
    <w:rsid w:val="00824F8B"/>
    <w:rsid w:val="008312E0"/>
    <w:rsid w:val="008411EC"/>
    <w:rsid w:val="00855DBA"/>
    <w:rsid w:val="00856489"/>
    <w:rsid w:val="008D3B5D"/>
    <w:rsid w:val="008E356F"/>
    <w:rsid w:val="008F26F2"/>
    <w:rsid w:val="0090398B"/>
    <w:rsid w:val="00917D90"/>
    <w:rsid w:val="009329EA"/>
    <w:rsid w:val="0093440C"/>
    <w:rsid w:val="0095759A"/>
    <w:rsid w:val="00990272"/>
    <w:rsid w:val="009A19B9"/>
    <w:rsid w:val="009E1561"/>
    <w:rsid w:val="009F31B1"/>
    <w:rsid w:val="00A22146"/>
    <w:rsid w:val="00A54624"/>
    <w:rsid w:val="00A90D34"/>
    <w:rsid w:val="00AD128F"/>
    <w:rsid w:val="00AD17C7"/>
    <w:rsid w:val="00AE2897"/>
    <w:rsid w:val="00B01918"/>
    <w:rsid w:val="00B159A5"/>
    <w:rsid w:val="00B32223"/>
    <w:rsid w:val="00B52AB7"/>
    <w:rsid w:val="00B53F3A"/>
    <w:rsid w:val="00B80313"/>
    <w:rsid w:val="00B83F7F"/>
    <w:rsid w:val="00BD3631"/>
    <w:rsid w:val="00BD3C97"/>
    <w:rsid w:val="00BD6077"/>
    <w:rsid w:val="00C60402"/>
    <w:rsid w:val="00C74D76"/>
    <w:rsid w:val="00C76D5A"/>
    <w:rsid w:val="00CD6934"/>
    <w:rsid w:val="00CE006E"/>
    <w:rsid w:val="00D02BD5"/>
    <w:rsid w:val="00D20946"/>
    <w:rsid w:val="00D56F73"/>
    <w:rsid w:val="00D90AAA"/>
    <w:rsid w:val="00DC199A"/>
    <w:rsid w:val="00DD077A"/>
    <w:rsid w:val="00E1022D"/>
    <w:rsid w:val="00E60D59"/>
    <w:rsid w:val="00E80295"/>
    <w:rsid w:val="00E84E7B"/>
    <w:rsid w:val="00E87B92"/>
    <w:rsid w:val="00E96EAE"/>
    <w:rsid w:val="00ED55F7"/>
    <w:rsid w:val="00EE0CE4"/>
    <w:rsid w:val="00F41FD2"/>
    <w:rsid w:val="00F44B58"/>
    <w:rsid w:val="00F86EFC"/>
    <w:rsid w:val="00FA7CF4"/>
    <w:rsid w:val="00FB7B6A"/>
    <w:rsid w:val="00FC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table" w:styleId="TableGrid">
    <w:name w:val="Table Grid"/>
    <w:basedOn w:val="TableNormal"/>
    <w:uiPriority w:val="39"/>
    <w:rsid w:val="00E8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game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F5907-5ABA-4128-AB75-E30B41F7C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50</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9</cp:revision>
  <cp:lastPrinted>2018-06-04T10:42:00Z</cp:lastPrinted>
  <dcterms:created xsi:type="dcterms:W3CDTF">2018-06-04T10:50:00Z</dcterms:created>
  <dcterms:modified xsi:type="dcterms:W3CDTF">2018-06-05T10:41:00Z</dcterms:modified>
</cp:coreProperties>
</file>